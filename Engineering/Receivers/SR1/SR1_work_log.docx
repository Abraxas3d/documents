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81EF" w14:textId="77777777" w:rsidR="00ED3CC9" w:rsidRDefault="00DF58C9">
      <w:pPr>
        <w:pStyle w:val="Title"/>
        <w:tabs>
          <w:tab w:val="center" w:pos="4320"/>
        </w:tabs>
      </w:pPr>
      <w:r>
        <w:t>SR1</w:t>
      </w:r>
    </w:p>
    <w:p w14:paraId="35A1B30C" w14:textId="77777777" w:rsidR="00ED3CC9" w:rsidRDefault="00DF58C9">
      <w:pPr>
        <w:pStyle w:val="Subtitle"/>
      </w:pPr>
      <w:r>
        <w:t>Experiments</w:t>
      </w:r>
    </w:p>
    <w:p w14:paraId="175EABB4" w14:textId="77777777" w:rsidR="00ED3CC9" w:rsidRDefault="00DF58C9">
      <w:pPr>
        <w:pStyle w:val="Date"/>
      </w:pPr>
      <w:r>
        <w:t>12 November 2016</w:t>
      </w:r>
    </w:p>
    <w:p w14:paraId="25EDD1CA" w14:textId="77777777" w:rsidR="00ED3CC9" w:rsidRDefault="00DF58C9">
      <w:pPr>
        <w:pStyle w:val="Heading1"/>
      </w:pPr>
      <w:r>
        <w:t>Ordered Sr1 from ebay</w:t>
      </w:r>
    </w:p>
    <w:p w14:paraId="2F95EB1B" w14:textId="77777777" w:rsidR="00ED3CC9" w:rsidRDefault="00DF58C9">
      <w:pPr>
        <w:pStyle w:val="Heading2"/>
      </w:pPr>
      <w:r>
        <w:t>Product Website</w:t>
      </w:r>
    </w:p>
    <w:p w14:paraId="2569318B" w14:textId="77777777" w:rsidR="00ED3CC9" w:rsidRDefault="00DF58C9">
      <w:r w:rsidRPr="00DF58C9">
        <w:t>http://www.ayecka.com/products-SR1.php#SR1</w:t>
      </w:r>
    </w:p>
    <w:p w14:paraId="212BF773" w14:textId="685CE9C7" w:rsidR="008B5D7D" w:rsidRDefault="008B5D7D" w:rsidP="008B5D7D">
      <w:pPr>
        <w:pStyle w:val="Date"/>
      </w:pPr>
      <w:r>
        <w:t>18</w:t>
      </w:r>
      <w:r>
        <w:t xml:space="preserve"> November 2016</w:t>
      </w:r>
    </w:p>
    <w:p w14:paraId="2EC0B0EC" w14:textId="33BE213A" w:rsidR="008B5D7D" w:rsidRDefault="008B5D7D" w:rsidP="008B5D7D">
      <w:pPr>
        <w:pStyle w:val="Heading1"/>
      </w:pPr>
      <w:r>
        <w:t>Expected shipment date</w:t>
      </w:r>
    </w:p>
    <w:p w14:paraId="2A4F60F1" w14:textId="77777777" w:rsidR="008B5D7D" w:rsidRDefault="008B5D7D">
      <w:bookmarkStart w:id="0" w:name="_GoBack"/>
      <w:bookmarkEnd w:id="0"/>
    </w:p>
    <w:sectPr w:rsidR="008B5D7D">
      <w:footerReference w:type="default" r:id="rId6"/>
      <w:pgSz w:w="12240" w:h="15840" w:code="1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C4F58" w14:textId="77777777" w:rsidR="00D4264B" w:rsidRDefault="00D4264B">
      <w:pPr>
        <w:spacing w:line="240" w:lineRule="auto"/>
      </w:pPr>
      <w:r>
        <w:separator/>
      </w:r>
    </w:p>
    <w:p w14:paraId="43ACB83D" w14:textId="77777777" w:rsidR="00D4264B" w:rsidRDefault="00D4264B"/>
  </w:endnote>
  <w:endnote w:type="continuationSeparator" w:id="0">
    <w:p w14:paraId="22836313" w14:textId="77777777" w:rsidR="00D4264B" w:rsidRDefault="00D4264B">
      <w:pPr>
        <w:spacing w:line="240" w:lineRule="auto"/>
      </w:pPr>
      <w:r>
        <w:continuationSeparator/>
      </w:r>
    </w:p>
    <w:p w14:paraId="257C8747" w14:textId="77777777" w:rsidR="00D4264B" w:rsidRDefault="00D426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820326"/>
      <w:docPartObj>
        <w:docPartGallery w:val="Page Numbers (Bottom of Page)"/>
        <w:docPartUnique/>
      </w:docPartObj>
    </w:sdtPr>
    <w:sdtEndPr/>
    <w:sdtContent>
      <w:p w14:paraId="7BCA5767" w14:textId="77777777" w:rsidR="00ED3CC9" w:rsidRDefault="00D4264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5D7D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F05BE" w14:textId="77777777" w:rsidR="00D4264B" w:rsidRDefault="00D4264B">
      <w:pPr>
        <w:spacing w:line="240" w:lineRule="auto"/>
      </w:pPr>
      <w:r>
        <w:separator/>
      </w:r>
    </w:p>
    <w:p w14:paraId="565C140D" w14:textId="77777777" w:rsidR="00D4264B" w:rsidRDefault="00D4264B"/>
  </w:footnote>
  <w:footnote w:type="continuationSeparator" w:id="0">
    <w:p w14:paraId="59809776" w14:textId="77777777" w:rsidR="00D4264B" w:rsidRDefault="00D4264B">
      <w:pPr>
        <w:spacing w:line="240" w:lineRule="auto"/>
      </w:pPr>
      <w:r>
        <w:continuationSeparator/>
      </w:r>
    </w:p>
    <w:p w14:paraId="353F7C22" w14:textId="77777777" w:rsidR="00D4264B" w:rsidRDefault="00D4264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C9"/>
    <w:rsid w:val="008B5D7D"/>
    <w:rsid w:val="00D4264B"/>
    <w:rsid w:val="00DF58C9"/>
    <w:rsid w:val="00ED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5300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ipJournalTable">
    <w:name w:val="Trip Journal Table"/>
    <w:basedOn w:val="TableNormal"/>
    <w:uiPriority w:val="99"/>
    <w:tblPr>
      <w:tblInd w:w="0" w:type="dxa"/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5nyv/Library/Containers/com.microsoft.Word/Data/Library/Caches/1033/TM10002070/Trip%20Jour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42"/>
    <w:rsid w:val="005E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FFBD0C1A19F94BA011DDE5A0F23651">
    <w:name w:val="17FFBD0C1A19F94BA011DDE5A0F23651"/>
  </w:style>
  <w:style w:type="paragraph" w:customStyle="1" w:styleId="8AE700F4B051AD46BB5357617C3F263C">
    <w:name w:val="8AE700F4B051AD46BB5357617C3F263C"/>
  </w:style>
  <w:style w:type="paragraph" w:customStyle="1" w:styleId="C2A9E1CFF8C96A48A1C20916C0869FC1">
    <w:name w:val="C2A9E1CFF8C96A48A1C20916C0869FC1"/>
  </w:style>
  <w:style w:type="paragraph" w:customStyle="1" w:styleId="F3FE4E6A52D4F34EB2B98BC4C8C82C98">
    <w:name w:val="F3FE4E6A52D4F34EB2B98BC4C8C82C98"/>
  </w:style>
  <w:style w:type="paragraph" w:customStyle="1" w:styleId="1190E4F888EB7E459B18BC456F95BF1A">
    <w:name w:val="1190E4F888EB7E459B18BC456F95BF1A"/>
  </w:style>
  <w:style w:type="paragraph" w:customStyle="1" w:styleId="49E445EE4C69814795FAC4A793A3AF54">
    <w:name w:val="49E445EE4C69814795FAC4A793A3AF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Trip Journal.dotx</Template>
  <TotalTime>3</TotalTime>
  <Pages>1</Pages>
  <Words>23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Thompson</dc:creator>
  <cp:keywords/>
  <dc:description/>
  <cp:lastModifiedBy>Michelle Thompson</cp:lastModifiedBy>
  <cp:revision>2</cp:revision>
  <dcterms:created xsi:type="dcterms:W3CDTF">2016-11-12T17:12:00Z</dcterms:created>
  <dcterms:modified xsi:type="dcterms:W3CDTF">2016-11-12T17:15:00Z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TF10002003</vt:lpwstr>
  </property>
</Properties>
</file>