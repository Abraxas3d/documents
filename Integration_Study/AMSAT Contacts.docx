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ume references layout table"/>
      </w:tblPr>
      <w:tblGrid>
        <w:gridCol w:w="2786"/>
        <w:gridCol w:w="177"/>
        <w:gridCol w:w="7117"/>
      </w:tblGrid>
      <w:tr w:rsidR="00044E4F" w14:paraId="186A2BBF" w14:textId="77777777">
        <w:tc>
          <w:tcPr>
            <w:tcW w:w="2808" w:type="dxa"/>
          </w:tcPr>
          <w:sdt>
            <w:sdtPr>
              <w:alias w:val="Your Name"/>
              <w:tag w:val=""/>
              <w:id w:val="831252398"/>
              <w:placeholder>
                <w:docPart w:val="4CB25A832442481A8FEEEC087D416B6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60D485E0" w14:textId="77777777" w:rsidR="00044E4F" w:rsidRDefault="00841C1D">
                <w:pPr>
                  <w:pStyle w:val="Heading1"/>
                  <w:spacing w:line="240" w:lineRule="auto"/>
                </w:pPr>
                <w:r>
                  <w:t>AMSAT</w:t>
                </w:r>
              </w:p>
            </w:sdtContent>
          </w:sdt>
          <w:p w14:paraId="5420C32E" w14:textId="77777777" w:rsidR="00044E4F" w:rsidRDefault="00841C1D">
            <w:pPr>
              <w:spacing w:after="0" w:line="240" w:lineRule="auto"/>
              <w:contextualSpacing/>
            </w:pPr>
            <w:r>
              <w:t>10605 CONCORD ST</w:t>
            </w:r>
          </w:p>
          <w:p w14:paraId="07ECAFA1" w14:textId="77777777" w:rsidR="00044E4F" w:rsidRDefault="00841C1D">
            <w:pPr>
              <w:spacing w:after="0" w:line="240" w:lineRule="auto"/>
              <w:contextualSpacing/>
            </w:pPr>
            <w:r>
              <w:t>KENSINGTON, MD 20895</w:t>
            </w:r>
          </w:p>
          <w:p w14:paraId="1E1A66E4" w14:textId="77777777" w:rsidR="00044E4F" w:rsidRDefault="00841C1D">
            <w:pPr>
              <w:spacing w:after="0" w:line="240" w:lineRule="auto"/>
              <w:contextualSpacing/>
            </w:pPr>
            <w:r>
              <w:t>(301)822-4376</w:t>
            </w:r>
          </w:p>
          <w:p w14:paraId="75EA0387" w14:textId="77777777" w:rsidR="00044E4F" w:rsidRDefault="00044E4F" w:rsidP="00841C1D">
            <w:pPr>
              <w:spacing w:after="0" w:line="240" w:lineRule="auto"/>
              <w:contextualSpacing/>
            </w:pPr>
          </w:p>
        </w:tc>
        <w:tc>
          <w:tcPr>
            <w:tcW w:w="180" w:type="dxa"/>
            <w:tcBorders>
              <w:right w:val="single" w:sz="4" w:space="0" w:color="auto"/>
            </w:tcBorders>
          </w:tcPr>
          <w:p w14:paraId="2D9655EB" w14:textId="77777777" w:rsidR="00044E4F" w:rsidRDefault="00044E4F">
            <w:pPr>
              <w:spacing w:after="0" w:line="240" w:lineRule="auto"/>
            </w:pP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7B6AE638" w14:textId="77777777" w:rsidR="00044E4F" w:rsidRDefault="00841C1D">
            <w:pPr>
              <w:pStyle w:val="Heading1"/>
              <w:spacing w:line="240" w:lineRule="auto"/>
            </w:pPr>
            <w:r>
              <w:t>contacts</w:t>
            </w:r>
          </w:p>
          <w:p w14:paraId="4F0EE7FB" w14:textId="77777777" w:rsidR="00044E4F" w:rsidRDefault="00841C1D">
            <w:pPr>
              <w:pStyle w:val="Heading2"/>
              <w:pBdr>
                <w:top w:val="single" w:sz="4" w:space="1" w:color="7F7F7F" w:themeColor="text1" w:themeTint="80"/>
              </w:pBdr>
              <w:spacing w:before="360"/>
            </w:pPr>
            <w:r>
              <w:t>Jerry Buxton</w:t>
            </w:r>
          </w:p>
          <w:p w14:paraId="09E668EB" w14:textId="77777777" w:rsidR="00044E4F" w:rsidRDefault="00841C1D" w:rsidP="00841C1D">
            <w:pPr>
              <w:spacing w:after="0" w:line="240" w:lineRule="auto"/>
              <w:contextualSpacing/>
            </w:pPr>
            <w:r>
              <w:t>Vice President – Engineering</w:t>
            </w:r>
          </w:p>
          <w:p w14:paraId="6753C5F4" w14:textId="77777777" w:rsidR="00044E4F" w:rsidRDefault="00841C1D">
            <w:pPr>
              <w:spacing w:after="0" w:line="240" w:lineRule="auto"/>
              <w:contextualSpacing/>
            </w:pPr>
            <w:r>
              <w:t>2505 WILLS WAY DR.</w:t>
            </w:r>
          </w:p>
          <w:p w14:paraId="13DDFF87" w14:textId="77777777" w:rsidR="00044E4F" w:rsidRDefault="00841C1D">
            <w:pPr>
              <w:spacing w:after="0" w:line="240" w:lineRule="auto"/>
              <w:contextualSpacing/>
            </w:pPr>
            <w:r>
              <w:t>GRANBURY, TX 76049</w:t>
            </w:r>
          </w:p>
          <w:p w14:paraId="46A0A85F" w14:textId="77777777" w:rsidR="00841C1D" w:rsidRDefault="00841C1D">
            <w:pPr>
              <w:spacing w:after="0" w:line="240" w:lineRule="auto"/>
              <w:contextualSpacing/>
            </w:pPr>
            <w:r>
              <w:t>(817)573-2465</w:t>
            </w:r>
            <w:r w:rsidR="00A1570B">
              <w:t xml:space="preserve"> </w:t>
            </w:r>
            <w:r>
              <w:t>(817)550-3056</w:t>
            </w:r>
          </w:p>
          <w:p w14:paraId="1C68258C" w14:textId="77777777" w:rsidR="00044E4F" w:rsidRDefault="00E659F2">
            <w:pPr>
              <w:spacing w:after="0" w:line="240" w:lineRule="auto"/>
              <w:contextualSpacing/>
            </w:pPr>
            <w:hyperlink r:id="rId9" w:history="1">
              <w:r w:rsidR="00841C1D" w:rsidRPr="006F75FA">
                <w:rPr>
                  <w:rStyle w:val="Hyperlink"/>
                </w:rPr>
                <w:t>vpe@amsat.org</w:t>
              </w:r>
            </w:hyperlink>
          </w:p>
          <w:p w14:paraId="627527F3" w14:textId="77777777" w:rsidR="00044E4F" w:rsidRDefault="00841C1D">
            <w:pPr>
              <w:pStyle w:val="Heading2"/>
              <w:pBdr>
                <w:top w:val="single" w:sz="4" w:space="1" w:color="7F7F7F" w:themeColor="text1" w:themeTint="80"/>
              </w:pBdr>
            </w:pPr>
            <w:r>
              <w:t>Michelle Thompson</w:t>
            </w:r>
          </w:p>
          <w:p w14:paraId="438A890B" w14:textId="77777777" w:rsidR="00044E4F" w:rsidRDefault="00841C1D">
            <w:pPr>
              <w:spacing w:after="0" w:line="240" w:lineRule="auto"/>
              <w:contextualSpacing/>
            </w:pPr>
            <w:r>
              <w:t>Systems Engineer</w:t>
            </w:r>
          </w:p>
          <w:p w14:paraId="34B836D3" w14:textId="77777777" w:rsidR="00044E4F" w:rsidRDefault="00841C1D">
            <w:pPr>
              <w:spacing w:after="0" w:line="240" w:lineRule="auto"/>
              <w:contextualSpacing/>
            </w:pPr>
            <w:r>
              <w:t>5379 CARMEL KNOLLS DRIVE</w:t>
            </w:r>
          </w:p>
          <w:p w14:paraId="1A1C0F9A" w14:textId="77777777" w:rsidR="00044E4F" w:rsidRDefault="00841C1D">
            <w:pPr>
              <w:spacing w:after="0" w:line="240" w:lineRule="auto"/>
              <w:contextualSpacing/>
            </w:pPr>
            <w:r>
              <w:t>SAN DIEGO, CA 92130</w:t>
            </w:r>
          </w:p>
          <w:p w14:paraId="418F3D58" w14:textId="77777777" w:rsidR="00044E4F" w:rsidRDefault="00E659F2">
            <w:pPr>
              <w:spacing w:after="0" w:line="240" w:lineRule="auto"/>
              <w:contextualSpacing/>
            </w:pPr>
            <w:r>
              <w:t>858 229 3399</w:t>
            </w:r>
            <w:bookmarkStart w:id="0" w:name="_GoBack"/>
            <w:bookmarkEnd w:id="0"/>
          </w:p>
          <w:p w14:paraId="2F312DDD" w14:textId="77777777" w:rsidR="00841C1D" w:rsidRDefault="00E659F2">
            <w:pPr>
              <w:spacing w:after="0" w:line="240" w:lineRule="auto"/>
              <w:contextualSpacing/>
            </w:pPr>
            <w:hyperlink r:id="rId10" w:history="1">
              <w:r w:rsidR="00841C1D" w:rsidRPr="006F75FA">
                <w:rPr>
                  <w:rStyle w:val="Hyperlink"/>
                </w:rPr>
                <w:t>w5nyv@yahoo.com</w:t>
              </w:r>
            </w:hyperlink>
          </w:p>
          <w:p w14:paraId="0CB94969" w14:textId="77777777" w:rsidR="00044E4F" w:rsidRDefault="00841C1D">
            <w:pPr>
              <w:pStyle w:val="Heading2"/>
              <w:pBdr>
                <w:top w:val="single" w:sz="4" w:space="1" w:color="7F7F7F" w:themeColor="text1" w:themeTint="80"/>
              </w:pBdr>
              <w:spacing w:before="360"/>
            </w:pPr>
            <w:r>
              <w:t>Barry Baines</w:t>
            </w:r>
          </w:p>
          <w:p w14:paraId="3B41F79E" w14:textId="77777777" w:rsidR="00044E4F" w:rsidRDefault="00841C1D">
            <w:pPr>
              <w:spacing w:after="0" w:line="240" w:lineRule="auto"/>
              <w:contextualSpacing/>
            </w:pPr>
            <w:r>
              <w:t>President</w:t>
            </w:r>
          </w:p>
          <w:p w14:paraId="6CC54442" w14:textId="77777777" w:rsidR="00044E4F" w:rsidRDefault="00841C1D">
            <w:pPr>
              <w:spacing w:after="0" w:line="240" w:lineRule="auto"/>
              <w:contextualSpacing/>
            </w:pPr>
            <w:r>
              <w:t>86 RUGGLES ST.</w:t>
            </w:r>
          </w:p>
          <w:p w14:paraId="66D88C57" w14:textId="77777777" w:rsidR="00044E4F" w:rsidRDefault="00841C1D">
            <w:pPr>
              <w:spacing w:after="0" w:line="240" w:lineRule="auto"/>
              <w:contextualSpacing/>
            </w:pPr>
            <w:r>
              <w:t>WESTBOROUGH</w:t>
            </w:r>
            <w:r w:rsidRPr="00841C1D">
              <w:t>, MA 01581-2121</w:t>
            </w:r>
          </w:p>
          <w:p w14:paraId="1C8CC2E5" w14:textId="77777777" w:rsidR="00841C1D" w:rsidRDefault="00841C1D">
            <w:pPr>
              <w:spacing w:after="0" w:line="240" w:lineRule="auto"/>
              <w:contextualSpacing/>
            </w:pPr>
            <w:r>
              <w:t>(508)898-0492 (508)320-5831</w:t>
            </w:r>
          </w:p>
          <w:p w14:paraId="5F1D8423" w14:textId="77777777" w:rsidR="00044E4F" w:rsidRDefault="00E659F2">
            <w:pPr>
              <w:spacing w:after="0" w:line="240" w:lineRule="auto"/>
              <w:contextualSpacing/>
            </w:pPr>
            <w:hyperlink r:id="rId11" w:history="1">
              <w:r w:rsidR="00841C1D" w:rsidRPr="006F75FA">
                <w:rPr>
                  <w:rStyle w:val="Hyperlink"/>
                </w:rPr>
                <w:t>wd4asw@amsat.org</w:t>
              </w:r>
            </w:hyperlink>
          </w:p>
          <w:p w14:paraId="0A630E5B" w14:textId="77777777" w:rsidR="00841C1D" w:rsidRDefault="00841C1D">
            <w:pPr>
              <w:spacing w:after="0" w:line="240" w:lineRule="auto"/>
              <w:contextualSpacing/>
            </w:pPr>
          </w:p>
          <w:p w14:paraId="152A7228" w14:textId="77777777" w:rsidR="00044E4F" w:rsidRDefault="00044E4F">
            <w:pPr>
              <w:pStyle w:val="IntenseQuote"/>
            </w:pPr>
          </w:p>
        </w:tc>
      </w:tr>
      <w:tr w:rsidR="00841C1D" w14:paraId="616AA5D1" w14:textId="77777777">
        <w:tc>
          <w:tcPr>
            <w:tcW w:w="2808" w:type="dxa"/>
          </w:tcPr>
          <w:p w14:paraId="3C1CEF3E" w14:textId="77777777" w:rsidR="00841C1D" w:rsidRDefault="00841C1D">
            <w:pPr>
              <w:pStyle w:val="Heading1"/>
              <w:spacing w:line="240" w:lineRule="auto"/>
            </w:pPr>
          </w:p>
        </w:tc>
        <w:tc>
          <w:tcPr>
            <w:tcW w:w="180" w:type="dxa"/>
            <w:tcBorders>
              <w:right w:val="single" w:sz="4" w:space="0" w:color="auto"/>
            </w:tcBorders>
          </w:tcPr>
          <w:p w14:paraId="3D12E17C" w14:textId="77777777" w:rsidR="00841C1D" w:rsidRDefault="00841C1D">
            <w:pPr>
              <w:spacing w:after="0" w:line="240" w:lineRule="auto"/>
            </w:pP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18612239" w14:textId="77777777" w:rsidR="00841C1D" w:rsidRDefault="00841C1D">
            <w:pPr>
              <w:pStyle w:val="Heading1"/>
              <w:spacing w:line="240" w:lineRule="auto"/>
            </w:pPr>
          </w:p>
        </w:tc>
      </w:tr>
    </w:tbl>
    <w:p w14:paraId="53683D35" w14:textId="77777777" w:rsidR="00044E4F" w:rsidRDefault="00044E4F"/>
    <w:sectPr w:rsidR="00044E4F">
      <w:footerReference w:type="default" r:id="rId12"/>
      <w:pgSz w:w="12240" w:h="15840"/>
      <w:pgMar w:top="1080" w:right="1080" w:bottom="1080" w:left="108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090D1" w14:textId="77777777" w:rsidR="00A1570B" w:rsidRDefault="00A1570B">
      <w:pPr>
        <w:spacing w:after="0" w:line="240" w:lineRule="auto"/>
      </w:pPr>
      <w:r>
        <w:separator/>
      </w:r>
    </w:p>
  </w:endnote>
  <w:endnote w:type="continuationSeparator" w:id="0">
    <w:p w14:paraId="112AD165" w14:textId="77777777" w:rsidR="00A1570B" w:rsidRDefault="00A1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ame and page number"/>
    </w:tblPr>
    <w:tblGrid>
      <w:gridCol w:w="4839"/>
      <w:gridCol w:w="403"/>
      <w:gridCol w:w="4838"/>
    </w:tblGrid>
    <w:tr w:rsidR="00044E4F" w14:paraId="2A666FB0" w14:textId="77777777">
      <w:tc>
        <w:tcPr>
          <w:tcW w:w="3197" w:type="dxa"/>
          <w:vAlign w:val="bottom"/>
        </w:tcPr>
        <w:sdt>
          <w:sdtPr>
            <w:alias w:val="Your Name"/>
            <w:tag w:val=""/>
            <w:id w:val="-329452582"/>
            <w:placeholder>
              <w:docPart w:val="4CB25A832442481A8FEEEC087D416B6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B9FDD24" w14:textId="77777777" w:rsidR="00044E4F" w:rsidRDefault="00841C1D">
              <w:pPr>
                <w:pStyle w:val="Footer"/>
                <w:jc w:val="left"/>
                <w:rPr>
                  <w:color w:val="595959" w:themeColor="text1" w:themeTint="A6"/>
                  <w:sz w:val="22"/>
                  <w:szCs w:val="22"/>
                </w:rPr>
              </w:pPr>
              <w:r>
                <w:t>AMSAT</w:t>
              </w:r>
            </w:p>
          </w:sdtContent>
        </w:sdt>
      </w:tc>
      <w:tc>
        <w:tcPr>
          <w:tcW w:w="200" w:type="pct"/>
          <w:vAlign w:val="bottom"/>
        </w:tcPr>
        <w:p w14:paraId="5EF36F0A" w14:textId="77777777" w:rsidR="00044E4F" w:rsidRDefault="00044E4F">
          <w:pPr>
            <w:pStyle w:val="Footer"/>
            <w:rPr>
              <w:caps/>
              <w:color w:val="44546A" w:themeColor="text2"/>
            </w:rPr>
          </w:pPr>
        </w:p>
      </w:tc>
      <w:tc>
        <w:tcPr>
          <w:tcW w:w="2400" w:type="pct"/>
          <w:vAlign w:val="bottom"/>
        </w:tcPr>
        <w:p w14:paraId="3BF7BEFB" w14:textId="77777777" w:rsidR="00044E4F" w:rsidRDefault="00A1570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6D777DF" w14:textId="77777777" w:rsidR="00044E4F" w:rsidRDefault="00044E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104E0" w14:textId="77777777" w:rsidR="00A1570B" w:rsidRDefault="00A1570B">
      <w:pPr>
        <w:spacing w:after="0" w:line="240" w:lineRule="auto"/>
      </w:pPr>
      <w:r>
        <w:separator/>
      </w:r>
    </w:p>
  </w:footnote>
  <w:footnote w:type="continuationSeparator" w:id="0">
    <w:p w14:paraId="474E933A" w14:textId="77777777" w:rsidR="00A1570B" w:rsidRDefault="00A15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7250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FECD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F341D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666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505D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48E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AA2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4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BCA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7CF1DE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5B9BD5" w:themeColor="accent1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1D"/>
    <w:rsid w:val="00044E4F"/>
    <w:rsid w:val="00657590"/>
    <w:rsid w:val="00841C1D"/>
    <w:rsid w:val="00A1570B"/>
    <w:rsid w:val="00E6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07A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ind w:left="72"/>
    </w:pPr>
    <w:rPr>
      <w:color w:val="595959" w:themeColor="text1" w:themeTint="A6"/>
    </w:rPr>
  </w:style>
  <w:style w:type="paragraph" w:styleId="Heading1">
    <w:name w:val="heading 1"/>
    <w:basedOn w:val="Normal"/>
    <w:next w:val="Normal"/>
    <w:qFormat/>
    <w:pPr>
      <w:keepNext/>
      <w:keepLines/>
      <w:spacing w:before="80" w:after="0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  <w:ind w:left="0"/>
      <w:jc w:val="right"/>
    </w:pPr>
    <w:rPr>
      <w:color w:val="5B9BD5" w:themeColor="accent1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1"/>
    <w:rPr>
      <w:color w:val="5B9BD5" w:themeColor="accent1"/>
      <w:sz w:val="20"/>
      <w:szCs w:val="20"/>
    </w:rPr>
  </w:style>
  <w:style w:type="paragraph" w:styleId="IntenseQuote">
    <w:name w:val="Intense Quote"/>
    <w:basedOn w:val="Normal"/>
    <w:next w:val="Normal"/>
    <w:unhideWhenUsed/>
    <w:qFormat/>
    <w:pPr>
      <w:pBdr>
        <w:top w:val="single" w:sz="4" w:space="4" w:color="5B9BD5" w:themeColor="accent1"/>
      </w:pBdr>
      <w:spacing w:after="0" w:line="240" w:lineRule="auto"/>
      <w:ind w:left="144" w:right="144"/>
    </w:pPr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41C1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ind w:left="72"/>
    </w:pPr>
    <w:rPr>
      <w:color w:val="595959" w:themeColor="text1" w:themeTint="A6"/>
    </w:rPr>
  </w:style>
  <w:style w:type="paragraph" w:styleId="Heading1">
    <w:name w:val="heading 1"/>
    <w:basedOn w:val="Normal"/>
    <w:next w:val="Normal"/>
    <w:qFormat/>
    <w:pPr>
      <w:keepNext/>
      <w:keepLines/>
      <w:spacing w:before="80" w:after="0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  <w:ind w:left="0"/>
      <w:jc w:val="right"/>
    </w:pPr>
    <w:rPr>
      <w:color w:val="5B9BD5" w:themeColor="accent1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1"/>
    <w:rPr>
      <w:color w:val="5B9BD5" w:themeColor="accent1"/>
      <w:sz w:val="20"/>
      <w:szCs w:val="20"/>
    </w:rPr>
  </w:style>
  <w:style w:type="paragraph" w:styleId="IntenseQuote">
    <w:name w:val="Intense Quote"/>
    <w:basedOn w:val="Normal"/>
    <w:next w:val="Normal"/>
    <w:unhideWhenUsed/>
    <w:qFormat/>
    <w:pPr>
      <w:pBdr>
        <w:top w:val="single" w:sz="4" w:space="4" w:color="5B9BD5" w:themeColor="accent1"/>
      </w:pBdr>
      <w:spacing w:after="0" w:line="240" w:lineRule="auto"/>
      <w:ind w:left="144" w:right="144"/>
    </w:pPr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41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wd4asw@amsat.org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pe@amsat.org" TargetMode="External"/><Relationship Id="rId10" Type="http://schemas.openxmlformats.org/officeDocument/2006/relationships/hyperlink" Target="mailto:w5nyv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uxt_000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B25A832442481A8FEEEC087D41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25C1-CE49-4FE3-BD3E-7E98563025A0}"/>
      </w:docPartPr>
      <w:docPartBody>
        <w:p w:rsidR="00390FE1" w:rsidRDefault="00242B7E">
          <w:pPr>
            <w:pStyle w:val="4CB25A832442481A8FEEEC087D416B6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7E"/>
    <w:rsid w:val="00242B7E"/>
    <w:rsid w:val="003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B25A832442481A8FEEEC087D416B6D">
    <w:name w:val="4CB25A832442481A8FEEEC087D416B6D"/>
  </w:style>
  <w:style w:type="paragraph" w:customStyle="1" w:styleId="4CCE6BFF422C414FA2A58BAA251C6A2C">
    <w:name w:val="4CCE6BFF422C414FA2A58BAA251C6A2C"/>
  </w:style>
  <w:style w:type="paragraph" w:customStyle="1" w:styleId="B741E633677C40EA89E8C3E729A15066">
    <w:name w:val="B741E633677C40EA89E8C3E729A15066"/>
  </w:style>
  <w:style w:type="paragraph" w:customStyle="1" w:styleId="F5C920BAB82C43CABAE06E7900A43C74">
    <w:name w:val="F5C920BAB82C43CABAE06E7900A43C74"/>
  </w:style>
  <w:style w:type="paragraph" w:customStyle="1" w:styleId="B4D79CECCE6C42998D8F0DCE4D3490C4">
    <w:name w:val="B4D79CECCE6C42998D8F0DCE4D3490C4"/>
  </w:style>
  <w:style w:type="paragraph" w:customStyle="1" w:styleId="961727A84A2B4FC0AB02F6B61312C06F">
    <w:name w:val="961727A84A2B4FC0AB02F6B61312C06F"/>
  </w:style>
  <w:style w:type="paragraph" w:customStyle="1" w:styleId="3B69D9C8A6D44159B5F1FD41E6248AC7">
    <w:name w:val="3B69D9C8A6D44159B5F1FD41E6248AC7"/>
  </w:style>
  <w:style w:type="paragraph" w:customStyle="1" w:styleId="D23B860496004E31BE3FEED56E501A6C">
    <w:name w:val="D23B860496004E31BE3FEED56E501A6C"/>
  </w:style>
  <w:style w:type="paragraph" w:customStyle="1" w:styleId="D494F4B781B2420E9C0E63915BBC828C">
    <w:name w:val="D494F4B781B2420E9C0E63915BBC828C"/>
  </w:style>
  <w:style w:type="paragraph" w:customStyle="1" w:styleId="C458C2ED6F2F4641B3DE5AA1C089E409">
    <w:name w:val="C458C2ED6F2F4641B3DE5AA1C089E409"/>
  </w:style>
  <w:style w:type="paragraph" w:customStyle="1" w:styleId="1508E290E5304184A0245B405B0F996B">
    <w:name w:val="1508E290E5304184A0245B405B0F996B"/>
  </w:style>
  <w:style w:type="paragraph" w:customStyle="1" w:styleId="FE4B49660844466483B472DEE367B886">
    <w:name w:val="FE4B49660844466483B472DEE367B886"/>
  </w:style>
  <w:style w:type="paragraph" w:customStyle="1" w:styleId="D5A64913C15540FF82A69056526EE3C8">
    <w:name w:val="D5A64913C15540FF82A69056526EE3C8"/>
  </w:style>
  <w:style w:type="paragraph" w:customStyle="1" w:styleId="14EA9C2F18F440B88E3204C1F9418C19">
    <w:name w:val="14EA9C2F18F440B88E3204C1F9418C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B25A832442481A8FEEEC087D416B6D">
    <w:name w:val="4CB25A832442481A8FEEEC087D416B6D"/>
  </w:style>
  <w:style w:type="paragraph" w:customStyle="1" w:styleId="4CCE6BFF422C414FA2A58BAA251C6A2C">
    <w:name w:val="4CCE6BFF422C414FA2A58BAA251C6A2C"/>
  </w:style>
  <w:style w:type="paragraph" w:customStyle="1" w:styleId="B741E633677C40EA89E8C3E729A15066">
    <w:name w:val="B741E633677C40EA89E8C3E729A15066"/>
  </w:style>
  <w:style w:type="paragraph" w:customStyle="1" w:styleId="F5C920BAB82C43CABAE06E7900A43C74">
    <w:name w:val="F5C920BAB82C43CABAE06E7900A43C74"/>
  </w:style>
  <w:style w:type="paragraph" w:customStyle="1" w:styleId="B4D79CECCE6C42998D8F0DCE4D3490C4">
    <w:name w:val="B4D79CECCE6C42998D8F0DCE4D3490C4"/>
  </w:style>
  <w:style w:type="paragraph" w:customStyle="1" w:styleId="961727A84A2B4FC0AB02F6B61312C06F">
    <w:name w:val="961727A84A2B4FC0AB02F6B61312C06F"/>
  </w:style>
  <w:style w:type="paragraph" w:customStyle="1" w:styleId="3B69D9C8A6D44159B5F1FD41E6248AC7">
    <w:name w:val="3B69D9C8A6D44159B5F1FD41E6248AC7"/>
  </w:style>
  <w:style w:type="paragraph" w:customStyle="1" w:styleId="D23B860496004E31BE3FEED56E501A6C">
    <w:name w:val="D23B860496004E31BE3FEED56E501A6C"/>
  </w:style>
  <w:style w:type="paragraph" w:customStyle="1" w:styleId="D494F4B781B2420E9C0E63915BBC828C">
    <w:name w:val="D494F4B781B2420E9C0E63915BBC828C"/>
  </w:style>
  <w:style w:type="paragraph" w:customStyle="1" w:styleId="C458C2ED6F2F4641B3DE5AA1C089E409">
    <w:name w:val="C458C2ED6F2F4641B3DE5AA1C089E409"/>
  </w:style>
  <w:style w:type="paragraph" w:customStyle="1" w:styleId="1508E290E5304184A0245B405B0F996B">
    <w:name w:val="1508E290E5304184A0245B405B0F996B"/>
  </w:style>
  <w:style w:type="paragraph" w:customStyle="1" w:styleId="FE4B49660844466483B472DEE367B886">
    <w:name w:val="FE4B49660844466483B472DEE367B886"/>
  </w:style>
  <w:style w:type="paragraph" w:customStyle="1" w:styleId="D5A64913C15540FF82A69056526EE3C8">
    <w:name w:val="D5A64913C15540FF82A69056526EE3C8"/>
  </w:style>
  <w:style w:type="paragraph" w:customStyle="1" w:styleId="14EA9C2F18F440B88E3204C1F9418C19">
    <w:name w:val="14EA9C2F18F440B88E3204C1F9418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477BA6-E9A1-4006-B449-5C7DDA0B1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\Users\gbuxt_000\AppData\Roaming\Microsoft\Templates\Resume references.dotx</Template>
  <TotalTime>40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AMSAT</dc:creator>
  <cp:keywords/>
  <cp:lastModifiedBy>Michelle Thompson</cp:lastModifiedBy>
  <cp:revision>2</cp:revision>
  <dcterms:created xsi:type="dcterms:W3CDTF">2015-08-05T19:10:00Z</dcterms:created>
  <dcterms:modified xsi:type="dcterms:W3CDTF">2015-10-02T16:51:00Z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TC034643829991</vt:lpwstr>
  </property>
</Properties>
</file>